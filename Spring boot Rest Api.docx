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14" w:rsidRDefault="00881662" w:rsidP="00881662">
      <w:pPr>
        <w:ind w:left="720"/>
      </w:pPr>
      <w:r>
        <w:rPr>
          <w:rFonts w:asciiTheme="majorHAnsi" w:eastAsiaTheme="majorEastAsia" w:hAnsiTheme="majorHAnsi" w:cstheme="majorBidi"/>
          <w:color w:val="4472C4" w:themeColor="accent5"/>
          <w:kern w:val="28"/>
          <w:sz w:val="52"/>
          <w:szCs w:val="52"/>
          <w14:ligatures w14:val="standard"/>
          <w14:numForm w14:val="oldStyle"/>
        </w:rPr>
        <w:t>Spring boot Rest Api</w:t>
      </w:r>
      <w:r w:rsidR="00816577">
        <w:t xml:space="preserve"> </w:t>
      </w:r>
    </w:p>
    <w:p w:rsidR="00881662" w:rsidRDefault="00881662" w:rsidP="00881662">
      <w:hyperlink r:id="rId8" w:history="1">
        <w:r w:rsidRPr="00B22B92">
          <w:rPr>
            <w:rStyle w:val="Hyperlink"/>
          </w:rPr>
          <w:t>https://springframework.guru/spring-requestmapping-annotation/</w:t>
        </w:r>
      </w:hyperlink>
    </w:p>
    <w:p w:rsidR="00881662" w:rsidRPr="00881662" w:rsidRDefault="00881662" w:rsidP="00881662">
      <w:bookmarkStart w:id="0" w:name="_GoBack"/>
      <w:bookmarkEnd w:id="0"/>
    </w:p>
    <w:sectPr w:rsidR="00881662" w:rsidRPr="008816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577" w:rsidRDefault="00816577">
      <w:pPr>
        <w:spacing w:after="0" w:line="240" w:lineRule="auto"/>
      </w:pPr>
      <w:r>
        <w:separator/>
      </w:r>
    </w:p>
  </w:endnote>
  <w:endnote w:type="continuationSeparator" w:id="0">
    <w:p w:rsidR="00816577" w:rsidRDefault="0081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14" w:rsidRDefault="0081657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F7346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577" w:rsidRDefault="00816577">
      <w:pPr>
        <w:spacing w:after="0" w:line="240" w:lineRule="auto"/>
      </w:pPr>
      <w:r>
        <w:separator/>
      </w:r>
    </w:p>
  </w:footnote>
  <w:footnote w:type="continuationSeparator" w:id="0">
    <w:p w:rsidR="00816577" w:rsidRDefault="00816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14" w:rsidRDefault="0081657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0E0C85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62"/>
    <w:rsid w:val="00816577"/>
    <w:rsid w:val="00881662"/>
    <w:rsid w:val="00C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25C236-736A-40CB-969C-06ED227A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framework.guru/spring-requestmapping-annot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</dc:creator>
  <cp:keywords/>
  <cp:lastModifiedBy>cyber</cp:lastModifiedBy>
  <cp:revision>1</cp:revision>
  <dcterms:created xsi:type="dcterms:W3CDTF">2019-03-02T18:07:00Z</dcterms:created>
  <dcterms:modified xsi:type="dcterms:W3CDTF">2019-03-02T18:09:00Z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